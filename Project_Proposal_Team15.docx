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E22C" w14:textId="77777777" w:rsidR="00785540" w:rsidRPr="00C3526E" w:rsidRDefault="002349C4" w:rsidP="00785540">
      <w:pPr>
        <w:pStyle w:val="CompanyName"/>
      </w:pPr>
      <w:r>
        <w:t>University of Calgary</w:t>
      </w:r>
    </w:p>
    <w:p w14:paraId="44CF75DF" w14:textId="77777777" w:rsidR="00785540" w:rsidRDefault="002349C4" w:rsidP="003762DA">
      <w:pPr>
        <w:pStyle w:val="Title"/>
        <w:jc w:val="center"/>
      </w:pPr>
      <w:r>
        <w:t>Project Proposal</w:t>
      </w: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30090350" w14:textId="77777777" w:rsidTr="00313379">
        <w:sdt>
          <w:sdtPr>
            <w:alias w:val="To:"/>
            <w:tag w:val="To:"/>
            <w:id w:val="1015413264"/>
            <w:placeholder>
              <w:docPart w:val="45BDCD6F6F6C47A4A3513587B2FB7A1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5E9B53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51D9EA94" w14:textId="5E380DEE" w:rsidR="00785540" w:rsidRPr="00FB2B58" w:rsidRDefault="002349C4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Dr. </w:t>
            </w:r>
            <w:r w:rsidR="00B6142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Nathaly Verwaal</w:t>
            </w:r>
          </w:p>
        </w:tc>
      </w:tr>
      <w:tr w:rsidR="00313379" w14:paraId="38F24AD8" w14:textId="77777777" w:rsidTr="003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5EDE480" w14:textId="7F68C708" w:rsidR="00313379" w:rsidRDefault="00313379" w:rsidP="00313379">
            <w:pPr>
              <w:pStyle w:val="Heading1"/>
              <w:outlineLvl w:val="0"/>
            </w:pPr>
            <w:r>
              <w:t>TA:</w:t>
            </w:r>
          </w:p>
        </w:tc>
        <w:tc>
          <w:tcPr>
            <w:tcW w:w="8128" w:type="dxa"/>
          </w:tcPr>
          <w:p w14:paraId="3263C7BC" w14:textId="5E469D8A" w:rsidR="00313379" w:rsidRDefault="00B61420" w:rsidP="0031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Lorans Alabood</w:t>
            </w:r>
          </w:p>
        </w:tc>
      </w:tr>
      <w:tr w:rsidR="00313379" w14:paraId="6F923298" w14:textId="77777777" w:rsidTr="00313379">
        <w:sdt>
          <w:sdtPr>
            <w:alias w:val="From:"/>
            <w:tag w:val="From:"/>
            <w:id w:val="21141888"/>
            <w:placeholder>
              <w:docPart w:val="E8B132522B5040049C4E7259E2EE4B7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4D0DBD8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5637D870" w14:textId="617FF10B" w:rsidR="00313379" w:rsidRDefault="00B61420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Bernard</w:t>
            </w:r>
            <w:r w:rsidR="00AC1849">
              <w:t xml:space="preserve"> </w:t>
            </w:r>
            <w:r>
              <w:t>Joshua Isaac</w:t>
            </w:r>
          </w:p>
          <w:p w14:paraId="06D8B6D7" w14:textId="6181E244" w:rsidR="00313379" w:rsidRDefault="00AC184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Gao Aaron</w:t>
            </w:r>
          </w:p>
          <w:p w14:paraId="5004C95D" w14:textId="28388C30" w:rsidR="00313379" w:rsidRDefault="00424625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Kanel Adarsha</w:t>
            </w:r>
          </w:p>
          <w:p w14:paraId="3B8EC7C2" w14:textId="6A9C56F6" w:rsidR="00313379" w:rsidRPr="00FB2B58" w:rsidRDefault="0031337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 Obad</w:t>
            </w:r>
          </w:p>
        </w:tc>
      </w:tr>
      <w:tr w:rsidR="00313379" w14:paraId="533DBB47" w14:textId="77777777" w:rsidTr="003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6ABD83E" w14:textId="6A81B8DD" w:rsidR="00313379" w:rsidRPr="006F57FD" w:rsidRDefault="0043488D" w:rsidP="00313379">
            <w:pPr>
              <w:pStyle w:val="Heading1"/>
              <w:contextualSpacing w:val="0"/>
              <w:outlineLvl w:val="0"/>
            </w:pPr>
            <w:r>
              <w:t>Team</w:t>
            </w:r>
            <w:r w:rsidR="00313379">
              <w:t>:</w:t>
            </w:r>
          </w:p>
        </w:tc>
        <w:tc>
          <w:tcPr>
            <w:tcW w:w="8128" w:type="dxa"/>
          </w:tcPr>
          <w:p w14:paraId="1993B970" w14:textId="7CBEE559" w:rsidR="00313379" w:rsidRPr="00FB2B58" w:rsidRDefault="0031337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AAA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T0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4</w:t>
            </w:r>
            <w:r w:rsidRPr="00D85AAA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-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Team15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-L0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313379" w14:paraId="63A6CCCB" w14:textId="77777777" w:rsidTr="00313379">
        <w:sdt>
          <w:sdtPr>
            <w:alias w:val="Date:"/>
            <w:tag w:val="Date:"/>
            <w:id w:val="-2052519928"/>
            <w:placeholder>
              <w:docPart w:val="7054FE53129A4A3BB5AE81F17A61D73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246787A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64888017" w14:textId="630EBB13" w:rsidR="00313379" w:rsidRPr="00FB2B58" w:rsidRDefault="00F91902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</w:t>
            </w:r>
            <w:r w:rsidR="00313379">
              <w:t xml:space="preserve"> </w:t>
            </w:r>
            <w:r w:rsidR="00D10120">
              <w:t>16</w:t>
            </w:r>
            <w:r w:rsidR="00313379">
              <w:t>, 2019</w:t>
            </w:r>
          </w:p>
        </w:tc>
      </w:tr>
      <w:tr w:rsidR="00313379" w14:paraId="15FFC6A3" w14:textId="77777777" w:rsidTr="00313379">
        <w:sdt>
          <w:sdtPr>
            <w:alias w:val="Re:"/>
            <w:tag w:val="Re:"/>
            <w:id w:val="-1435443775"/>
            <w:placeholder>
              <w:docPart w:val="15143853895F4702A1F17F0CDA36DF3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10B81CF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017F918F" w14:textId="6D0ED0AD" w:rsidR="00313379" w:rsidRPr="00FB2B58" w:rsidRDefault="009B4166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Match Memory Game</w:t>
            </w:r>
          </w:p>
        </w:tc>
      </w:tr>
    </w:tbl>
    <w:p w14:paraId="4456C907" w14:textId="77777777" w:rsidR="00025CDA" w:rsidRDefault="00025CDA" w:rsidP="00025CDA">
      <w:pPr>
        <w:jc w:val="both"/>
        <w:rPr>
          <w:color w:val="545454"/>
          <w:highlight w:val="white"/>
        </w:rPr>
        <w:sectPr w:rsidR="00025CDA" w:rsidSect="006F57FD">
          <w:footerReference w:type="even" r:id="rId7"/>
          <w:footerReference w:type="default" r:id="rId8"/>
          <w:pgSz w:w="12240" w:h="15840" w:code="1"/>
          <w:pgMar w:top="1800" w:right="1440" w:bottom="1440" w:left="1440" w:header="720" w:footer="720" w:gutter="0"/>
          <w:cols w:space="720"/>
          <w:titlePg/>
          <w:docGrid w:linePitch="299"/>
        </w:sectPr>
      </w:pPr>
    </w:p>
    <w:p w14:paraId="5D33B8B6" w14:textId="22A8C517" w:rsidR="00AE5130" w:rsidRDefault="00AE5130" w:rsidP="00AE5130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Category: </w:t>
      </w:r>
    </w:p>
    <w:p w14:paraId="52A69F22" w14:textId="521A6259" w:rsidR="00AE5130" w:rsidRDefault="00AE5130" w:rsidP="00AE5130">
      <w:pPr>
        <w:rPr>
          <w:highlight w:val="white"/>
        </w:rPr>
      </w:pPr>
      <w:r>
        <w:rPr>
          <w:highlight w:val="white"/>
        </w:rPr>
        <w:t xml:space="preserve">The category our group chosen is a </w:t>
      </w:r>
      <w:r w:rsidR="00E47B16">
        <w:rPr>
          <w:highlight w:val="white"/>
        </w:rPr>
        <w:t>“</w:t>
      </w:r>
      <w:r>
        <w:rPr>
          <w:highlight w:val="white"/>
        </w:rPr>
        <w:t>Board Game</w:t>
      </w:r>
      <w:r w:rsidR="00E47B16">
        <w:rPr>
          <w:highlight w:val="white"/>
        </w:rPr>
        <w:t>”</w:t>
      </w:r>
      <w:r>
        <w:rPr>
          <w:highlight w:val="white"/>
        </w:rPr>
        <w:t>. We have created a turn</w:t>
      </w:r>
      <w:r w:rsidR="00800374">
        <w:rPr>
          <w:highlight w:val="white"/>
        </w:rPr>
        <w:t>-</w:t>
      </w:r>
      <w:r>
        <w:rPr>
          <w:highlight w:val="white"/>
        </w:rPr>
        <w:t>based board game</w:t>
      </w:r>
      <w:r w:rsidR="00C334F6">
        <w:rPr>
          <w:highlight w:val="white"/>
        </w:rPr>
        <w:t xml:space="preserve"> which gives users the option to play against a computer or have</w:t>
      </w:r>
      <w:r>
        <w:rPr>
          <w:highlight w:val="white"/>
        </w:rPr>
        <w:t xml:space="preserve"> two players</w:t>
      </w:r>
      <w:r w:rsidR="00C334F6">
        <w:rPr>
          <w:highlight w:val="white"/>
        </w:rPr>
        <w:t xml:space="preserve"> play against each other</w:t>
      </w:r>
      <w:r w:rsidR="00800374">
        <w:rPr>
          <w:highlight w:val="white"/>
        </w:rPr>
        <w:t xml:space="preserve">. The java program compiles and responds to user inputs based upon the position of the board input. </w:t>
      </w:r>
      <w:r w:rsidR="00C334F6">
        <w:rPr>
          <w:highlight w:val="white"/>
        </w:rPr>
        <w:t xml:space="preserve">The computer can store memory on locations of card flips and would match cards accordingly to the difficulty selected for the game. </w:t>
      </w:r>
      <w:r w:rsidR="00E47B16">
        <w:rPr>
          <w:highlight w:val="white"/>
        </w:rPr>
        <w:t>The graphical user interface for “PLAYER VS COMPUTER” will be available on the final project.</w:t>
      </w:r>
    </w:p>
    <w:p w14:paraId="1BC434B6" w14:textId="4A1D871E" w:rsidR="00EA40D1" w:rsidRDefault="009B4166" w:rsidP="00EA40D1">
      <w:pPr>
        <w:rPr>
          <w:highlight w:val="white"/>
        </w:rPr>
      </w:pPr>
      <w:bookmarkStart w:id="0" w:name="_GoBack"/>
      <w:bookmarkEnd w:id="0"/>
      <w:r w:rsidRPr="00EA40D1">
        <w:rPr>
          <w:highlight w:val="white"/>
        </w:rPr>
        <w:t xml:space="preserve">Our purpose is to create an interactive game where the objective is based on the memory of </w:t>
      </w:r>
      <w:r w:rsidR="007F7C8B">
        <w:rPr>
          <w:highlight w:val="white"/>
        </w:rPr>
        <w:t xml:space="preserve">both the user and the computer program. </w:t>
      </w:r>
    </w:p>
    <w:p w14:paraId="52CF9AB7" w14:textId="44036C6C" w:rsidR="00431386" w:rsidRDefault="00961213" w:rsidP="00961213">
      <w:pPr>
        <w:pStyle w:val="Heading1"/>
        <w:jc w:val="both"/>
        <w:rPr>
          <w:highlight w:val="white"/>
        </w:rPr>
      </w:pPr>
      <w:r>
        <w:rPr>
          <w:highlight w:val="white"/>
        </w:rPr>
        <w:t>Overview:</w:t>
      </w:r>
    </w:p>
    <w:p w14:paraId="79A0C361" w14:textId="197A939A" w:rsidR="009B4166" w:rsidRDefault="009B4166" w:rsidP="00EA40D1">
      <w:pPr>
        <w:rPr>
          <w:highlight w:val="white"/>
        </w:rPr>
      </w:pPr>
      <w:r>
        <w:rPr>
          <w:highlight w:val="white"/>
        </w:rPr>
        <w:t xml:space="preserve">The game </w:t>
      </w:r>
      <w:r w:rsidR="00D932A9">
        <w:rPr>
          <w:highlight w:val="white"/>
        </w:rPr>
        <w:t>generate</w:t>
      </w:r>
      <w:r w:rsidR="00130821">
        <w:rPr>
          <w:highlight w:val="white"/>
        </w:rPr>
        <w:t>s random</w:t>
      </w:r>
      <w:r w:rsidR="00D932A9">
        <w:rPr>
          <w:highlight w:val="white"/>
        </w:rPr>
        <w:t xml:space="preserve"> pairs of cards</w:t>
      </w:r>
      <w:r w:rsidR="00130821">
        <w:rPr>
          <w:highlight w:val="white"/>
        </w:rPr>
        <w:t xml:space="preserve">. </w:t>
      </w:r>
      <w:r w:rsidR="00D932A9">
        <w:rPr>
          <w:highlight w:val="white"/>
        </w:rPr>
        <w:t>The objective is to allow the interaction of two players taking turns flipping two</w:t>
      </w:r>
      <w:r>
        <w:rPr>
          <w:highlight w:val="white"/>
        </w:rPr>
        <w:t xml:space="preserve"> cards</w:t>
      </w:r>
      <w:r w:rsidR="00D932A9">
        <w:rPr>
          <w:highlight w:val="white"/>
        </w:rPr>
        <w:t>. The cards</w:t>
      </w:r>
      <w:r>
        <w:rPr>
          <w:highlight w:val="white"/>
        </w:rPr>
        <w:t xml:space="preserve"> </w:t>
      </w:r>
      <w:r w:rsidR="00130821">
        <w:rPr>
          <w:highlight w:val="white"/>
        </w:rPr>
        <w:t xml:space="preserve">selected </w:t>
      </w:r>
      <w:r>
        <w:rPr>
          <w:highlight w:val="white"/>
        </w:rPr>
        <w:t>must match to</w:t>
      </w:r>
      <w:r w:rsidR="00130821">
        <w:rPr>
          <w:highlight w:val="white"/>
        </w:rPr>
        <w:t xml:space="preserve"> be</w:t>
      </w:r>
      <w:r w:rsidR="00D932A9">
        <w:rPr>
          <w:highlight w:val="white"/>
        </w:rPr>
        <w:t xml:space="preserve"> </w:t>
      </w:r>
      <w:r>
        <w:rPr>
          <w:highlight w:val="white"/>
        </w:rPr>
        <w:t>eliminate</w:t>
      </w:r>
      <w:r w:rsidR="00130821">
        <w:rPr>
          <w:highlight w:val="white"/>
        </w:rPr>
        <w:t>d</w:t>
      </w:r>
      <w:r>
        <w:rPr>
          <w:highlight w:val="white"/>
        </w:rPr>
        <w:t xml:space="preserve"> </w:t>
      </w:r>
      <w:r w:rsidR="00D932A9">
        <w:rPr>
          <w:highlight w:val="white"/>
        </w:rPr>
        <w:t>from the field of play</w:t>
      </w:r>
      <w:r w:rsidR="00130821">
        <w:rPr>
          <w:highlight w:val="white"/>
        </w:rPr>
        <w:t xml:space="preserve"> and a score would be earned</w:t>
      </w:r>
      <w:r>
        <w:rPr>
          <w:highlight w:val="white"/>
        </w:rPr>
        <w:t>.</w:t>
      </w:r>
      <w:r w:rsidR="00130821">
        <w:rPr>
          <w:highlight w:val="white"/>
        </w:rPr>
        <w:t xml:space="preserve"> </w:t>
      </w:r>
      <w:r w:rsidR="00B96B3F">
        <w:rPr>
          <w:highlight w:val="white"/>
        </w:rPr>
        <w:t>Throughout the alternation of each player, i</w:t>
      </w:r>
      <w:r w:rsidR="00130821">
        <w:rPr>
          <w:highlight w:val="white"/>
        </w:rPr>
        <w:t>f a player</w:t>
      </w:r>
      <w:r w:rsidR="00B96B3F">
        <w:rPr>
          <w:highlight w:val="white"/>
        </w:rPr>
        <w:t xml:space="preserve"> consecutively matches</w:t>
      </w:r>
      <w:r w:rsidR="00130821">
        <w:rPr>
          <w:highlight w:val="white"/>
        </w:rPr>
        <w:t xml:space="preserve"> </w:t>
      </w:r>
      <w:r w:rsidR="00B96B3F">
        <w:rPr>
          <w:highlight w:val="white"/>
        </w:rPr>
        <w:t>two cards without fail</w:t>
      </w:r>
      <w:r w:rsidR="00130821">
        <w:rPr>
          <w:highlight w:val="white"/>
        </w:rPr>
        <w:t>, the player would gain</w:t>
      </w:r>
      <w:r w:rsidR="00B96B3F">
        <w:rPr>
          <w:highlight w:val="white"/>
        </w:rPr>
        <w:t xml:space="preserve"> bonus points for each consecutive match until they fail to match the card then the point system would reset back to granting 1 score per match.</w:t>
      </w:r>
      <w:r>
        <w:rPr>
          <w:highlight w:val="white"/>
        </w:rPr>
        <w:t xml:space="preserve"> </w:t>
      </w:r>
      <w:r w:rsidR="00B96B3F">
        <w:rPr>
          <w:highlight w:val="white"/>
        </w:rPr>
        <w:t>After all cards have been matched and eliminated from the field of play, t</w:t>
      </w:r>
      <w:r>
        <w:rPr>
          <w:highlight w:val="white"/>
        </w:rPr>
        <w:t xml:space="preserve">he </w:t>
      </w:r>
      <w:r w:rsidR="00B96B3F">
        <w:rPr>
          <w:highlight w:val="white"/>
        </w:rPr>
        <w:t>player</w:t>
      </w:r>
      <w:r>
        <w:rPr>
          <w:highlight w:val="white"/>
        </w:rPr>
        <w:t xml:space="preserve"> with the highest number of points will win the game</w:t>
      </w:r>
      <w:r w:rsidR="00EA40D1">
        <w:rPr>
          <w:highlight w:val="white"/>
        </w:rPr>
        <w:t xml:space="preserve"> and the message “</w:t>
      </w:r>
      <w:r w:rsidR="00B96B3F">
        <w:rPr>
          <w:highlight w:val="white"/>
        </w:rPr>
        <w:t xml:space="preserve">PLAYER (#), </w:t>
      </w:r>
      <w:r w:rsidR="00EA40D1">
        <w:rPr>
          <w:highlight w:val="white"/>
        </w:rPr>
        <w:t>WIN</w:t>
      </w:r>
      <w:r w:rsidR="00B96B3F">
        <w:rPr>
          <w:highlight w:val="white"/>
        </w:rPr>
        <w:t>S</w:t>
      </w:r>
      <w:r w:rsidR="00130821">
        <w:rPr>
          <w:highlight w:val="white"/>
        </w:rPr>
        <w:t>!</w:t>
      </w:r>
      <w:r w:rsidR="00EA40D1">
        <w:rPr>
          <w:highlight w:val="white"/>
        </w:rPr>
        <w:t>” is displayed.</w:t>
      </w:r>
      <w:r w:rsidR="00B96B3F">
        <w:rPr>
          <w:highlight w:val="white"/>
        </w:rPr>
        <w:t xml:space="preserve"> If both players achieve the same number of points, then the game would display “DRAW!” In the case that the player plays a match against a computer, if computer wins it would display “COMPUTER WINS!” </w:t>
      </w:r>
    </w:p>
    <w:p w14:paraId="6B74E6F4" w14:textId="39D1C75F" w:rsidR="00B70E03" w:rsidRDefault="009B4166" w:rsidP="00EA40D1">
      <w:pPr>
        <w:rPr>
          <w:highlight w:val="white"/>
        </w:rPr>
      </w:pPr>
      <w:r>
        <w:rPr>
          <w:highlight w:val="white"/>
        </w:rPr>
        <w:t>The game will</w:t>
      </w:r>
      <w:r w:rsidR="00431386">
        <w:rPr>
          <w:highlight w:val="white"/>
        </w:rPr>
        <w:t xml:space="preserve"> prompt the user</w:t>
      </w:r>
      <w:r>
        <w:rPr>
          <w:highlight w:val="white"/>
        </w:rPr>
        <w:t xml:space="preserve"> at the start</w:t>
      </w:r>
      <w:r w:rsidR="00431386">
        <w:rPr>
          <w:highlight w:val="white"/>
        </w:rPr>
        <w:t xml:space="preserve"> of the game. Players get the option of selecting three buttons “MULTIPLAYER”,</w:t>
      </w:r>
      <w:r>
        <w:rPr>
          <w:highlight w:val="white"/>
        </w:rPr>
        <w:t xml:space="preserve"> </w:t>
      </w:r>
      <w:r w:rsidR="00431386">
        <w:rPr>
          <w:highlight w:val="white"/>
        </w:rPr>
        <w:t>“PLAYER VS PLAYER” or “EXIT”. If the user selects the “MULTIPLAYER” button,</w:t>
      </w:r>
      <w:r w:rsidR="00707019">
        <w:rPr>
          <w:highlight w:val="white"/>
        </w:rPr>
        <w:t xml:space="preserve"> the </w:t>
      </w:r>
      <w:r w:rsidR="00431386">
        <w:rPr>
          <w:highlight w:val="white"/>
        </w:rPr>
        <w:t>player will play a match against the computer</w:t>
      </w:r>
      <w:r w:rsidR="00707019">
        <w:rPr>
          <w:highlight w:val="white"/>
        </w:rPr>
        <w:t>.</w:t>
      </w:r>
      <w:r w:rsidR="00431386">
        <w:rPr>
          <w:highlight w:val="white"/>
        </w:rPr>
        <w:t xml:space="preserve"> </w:t>
      </w:r>
      <w:r w:rsidR="00707019">
        <w:rPr>
          <w:highlight w:val="white"/>
        </w:rPr>
        <w:t>The</w:t>
      </w:r>
      <w:r w:rsidR="00431386">
        <w:rPr>
          <w:highlight w:val="white"/>
        </w:rPr>
        <w:t xml:space="preserve"> player selects the</w:t>
      </w:r>
      <w:r w:rsidR="00707019">
        <w:rPr>
          <w:highlight w:val="white"/>
        </w:rPr>
        <w:t xml:space="preserve"> level of difficulty</w:t>
      </w:r>
      <w:r w:rsidR="00431386">
        <w:rPr>
          <w:highlight w:val="white"/>
        </w:rPr>
        <w:t xml:space="preserve"> for the computer which</w:t>
      </w:r>
      <w:r w:rsidR="00707019">
        <w:rPr>
          <w:highlight w:val="white"/>
        </w:rPr>
        <w:t xml:space="preserve"> w</w:t>
      </w:r>
      <w:r w:rsidR="00431386">
        <w:rPr>
          <w:highlight w:val="white"/>
        </w:rPr>
        <w:t>ould</w:t>
      </w:r>
      <w:r w:rsidR="00707019">
        <w:rPr>
          <w:highlight w:val="white"/>
        </w:rPr>
        <w:t xml:space="preserve"> range from “EASY”. “MEDIUM”, and “HARD”. Each level of difficulty will result in a higher number of cards and a higher probability of the computer matching the cards.</w:t>
      </w:r>
      <w:r w:rsidR="00B96B3F">
        <w:rPr>
          <w:highlight w:val="white"/>
        </w:rPr>
        <w:t xml:space="preserve"> </w:t>
      </w:r>
      <w:r w:rsidR="009B71B7">
        <w:rPr>
          <w:highlight w:val="white"/>
        </w:rPr>
        <w:t xml:space="preserve">“PLAYER VS PLAYER” allows two users to play a match against each other. “EXIT” would allow the user to close the program and end the game. </w:t>
      </w:r>
    </w:p>
    <w:p w14:paraId="1AED57D9" w14:textId="6D0E1373" w:rsidR="00CD4A0F" w:rsidRPr="00EA40D1" w:rsidRDefault="00431386" w:rsidP="00EA40D1">
      <w:pPr>
        <w:rPr>
          <w:highlight w:val="white"/>
        </w:rPr>
      </w:pPr>
      <w:r>
        <w:rPr>
          <w:highlight w:val="white"/>
        </w:rPr>
        <w:t>As a bonus feature music, sounds and pictures will be added to the program</w:t>
      </w:r>
      <w:r w:rsidR="00E15212">
        <w:rPr>
          <w:highlight w:val="white"/>
        </w:rPr>
        <w:t xml:space="preserve"> along with a game controller</w:t>
      </w:r>
      <w:r>
        <w:rPr>
          <w:highlight w:val="white"/>
        </w:rPr>
        <w:t xml:space="preserve">. </w:t>
      </w:r>
    </w:p>
    <w:p w14:paraId="07645DD7" w14:textId="6E1A7DFF" w:rsidR="008F0E8C" w:rsidRDefault="00707019" w:rsidP="00F424F4">
      <w:pPr>
        <w:pStyle w:val="Heading1"/>
        <w:rPr>
          <w:highlight w:val="white"/>
        </w:rPr>
      </w:pPr>
      <w:r>
        <w:rPr>
          <w:highlight w:val="white"/>
        </w:rPr>
        <w:t>Sp</w:t>
      </w:r>
      <w:r w:rsidR="008F0E8C">
        <w:rPr>
          <w:highlight w:val="white"/>
        </w:rPr>
        <w:t>ecifications:</w:t>
      </w:r>
    </w:p>
    <w:p w14:paraId="24109C01" w14:textId="4CFDF5C0" w:rsidR="00A17ED1" w:rsidRDefault="00707019" w:rsidP="00EA40D1">
      <w:pPr>
        <w:rPr>
          <w:highlight w:val="white"/>
        </w:rPr>
      </w:pPr>
      <w:r>
        <w:rPr>
          <w:highlight w:val="white"/>
        </w:rPr>
        <w:t>The cards will consist of various objects with sound of the objects. Each time a card is flipped there will be an animation of the card fli</w:t>
      </w:r>
      <w:r w:rsidR="00A17ED1">
        <w:rPr>
          <w:highlight w:val="white"/>
        </w:rPr>
        <w:t>pping.</w:t>
      </w:r>
    </w:p>
    <w:p w14:paraId="5B747176" w14:textId="446367A8" w:rsidR="00A17ED1" w:rsidRDefault="00A17ED1" w:rsidP="00EA40D1">
      <w:pPr>
        <w:rPr>
          <w:highlight w:val="white"/>
        </w:rPr>
      </w:pPr>
      <w:r>
        <w:rPr>
          <w:highlight w:val="white"/>
        </w:rPr>
        <w:t>EASY LEVEL = 4x4</w:t>
      </w:r>
    </w:p>
    <w:p w14:paraId="0B6964A5" w14:textId="77777777" w:rsidR="00CC0433" w:rsidRDefault="00CC0433" w:rsidP="00CC0433">
      <w:pPr>
        <w:rPr>
          <w:highlight w:val="white"/>
        </w:rPr>
      </w:pPr>
      <w:r>
        <w:rPr>
          <w:highlight w:val="white"/>
        </w:rPr>
        <w:t>MEDIUM LEVEL = 5X5</w:t>
      </w:r>
    </w:p>
    <w:p w14:paraId="654EE4DD" w14:textId="74961FAE" w:rsidR="00CC0433" w:rsidRPr="00D16235" w:rsidRDefault="00CC0433" w:rsidP="00CC0433">
      <w:pPr>
        <w:rPr>
          <w:highlight w:val="white"/>
        </w:rPr>
      </w:pPr>
      <w:r>
        <w:rPr>
          <w:highlight w:val="white"/>
        </w:rPr>
        <w:t>HARD LEVEL = 6X6</w:t>
      </w:r>
    </w:p>
    <w:p w14:paraId="57E09D88" w14:textId="47BAD327" w:rsidR="00A17ED1" w:rsidRDefault="00A17ED1" w:rsidP="00EA40D1">
      <w:pPr>
        <w:rPr>
          <w:highlight w:val="white"/>
        </w:rPr>
      </w:pPr>
      <w:r>
        <w:rPr>
          <w:highlight w:val="white"/>
        </w:rPr>
        <w:lastRenderedPageBreak/>
        <w:t>For example, a 4 X 4 game will look like this.</w:t>
      </w:r>
    </w:p>
    <w:p w14:paraId="70BD8443" w14:textId="053A15CA" w:rsidR="00CD4A0F" w:rsidRDefault="00404138" w:rsidP="00F424F4">
      <w:pPr>
        <w:pStyle w:val="Heading1"/>
      </w:pPr>
      <w:r w:rsidRPr="00BB2A9B">
        <w:rPr>
          <w:noProof/>
          <w:highlight w:val="whit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F7FF0" wp14:editId="55E156EC">
                <wp:simplePos x="0" y="0"/>
                <wp:positionH relativeFrom="column">
                  <wp:posOffset>-350520</wp:posOffset>
                </wp:positionH>
                <wp:positionV relativeFrom="paragraph">
                  <wp:posOffset>367030</wp:posOffset>
                </wp:positionV>
                <wp:extent cx="2360930" cy="5257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CDCB8" w14:textId="3AFC6C13" w:rsidR="00BB2A9B" w:rsidRDefault="00BB2A9B">
                            <w:r>
                              <w:t>Text Based Interface</w:t>
                            </w:r>
                          </w:p>
                          <w:p w14:paraId="00CADCC3" w14:textId="77777777" w:rsidR="00BB2A9B" w:rsidRDefault="00BB2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7F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6pt;margin-top:28.9pt;width:185.9pt;height:41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sTJA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">
                <v:textbox>
                  <w:txbxContent>
                    <w:p w14:paraId="74DCDCB8" w14:textId="3AFC6C13" w:rsidR="00BB2A9B" w:rsidRDefault="00BB2A9B">
                      <w:r>
                        <w:t>Text Based Interface</w:t>
                      </w:r>
                    </w:p>
                    <w:p w14:paraId="00CADCC3" w14:textId="77777777" w:rsidR="00BB2A9B" w:rsidRDefault="00BB2A9B"/>
                  </w:txbxContent>
                </v:textbox>
                <w10:wrap type="square"/>
              </v:shape>
            </w:pict>
          </mc:Fallback>
        </mc:AlternateContent>
      </w:r>
    </w:p>
    <w:p w14:paraId="0383E09E" w14:textId="64B4C017" w:rsidR="00A17ED1" w:rsidRDefault="00404138" w:rsidP="00F424F4">
      <w:pPr>
        <w:pStyle w:val="Heading1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EF029" wp14:editId="1D98A684">
            <wp:simplePos x="0" y="0"/>
            <wp:positionH relativeFrom="margin">
              <wp:posOffset>-388620</wp:posOffset>
            </wp:positionH>
            <wp:positionV relativeFrom="paragraph">
              <wp:posOffset>571500</wp:posOffset>
            </wp:positionV>
            <wp:extent cx="309054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36" y="21488"/>
                <wp:lineTo x="21436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YBOARDT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79F0FA4" wp14:editId="1C966FF0">
            <wp:simplePos x="0" y="0"/>
            <wp:positionH relativeFrom="page">
              <wp:posOffset>4724400</wp:posOffset>
            </wp:positionH>
            <wp:positionV relativeFrom="paragraph">
              <wp:posOffset>3804920</wp:posOffset>
            </wp:positionV>
            <wp:extent cx="2150745" cy="2042160"/>
            <wp:effectExtent l="0" t="0" r="1905" b="0"/>
            <wp:wrapTight wrapText="bothSides">
              <wp:wrapPolygon edited="0">
                <wp:start x="0" y="0"/>
                <wp:lineTo x="0" y="21358"/>
                <wp:lineTo x="21428" y="21358"/>
                <wp:lineTo x="21428" y="0"/>
                <wp:lineTo x="0" y="0"/>
              </wp:wrapPolygon>
            </wp:wrapTight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monmat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A9B">
        <w:rPr>
          <w:noProof/>
          <w:highlight w:val="whit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9FDA4D" wp14:editId="61CB34D3">
                <wp:simplePos x="0" y="0"/>
                <wp:positionH relativeFrom="column">
                  <wp:posOffset>-327660</wp:posOffset>
                </wp:positionH>
                <wp:positionV relativeFrom="paragraph">
                  <wp:posOffset>3322320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1422" w14:textId="76AADCCE" w:rsidR="00BB2A9B" w:rsidRDefault="00BB2A9B">
                            <w:r>
                              <w:t>Graphical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FDA4D" id="_x0000_s1027" type="#_x0000_t202" style="position:absolute;margin-left:-25.8pt;margin-top:261.6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">
                <v:textbox style="mso-fit-shape-to-text:t">
                  <w:txbxContent>
                    <w:p w14:paraId="0C031422" w14:textId="76AADCCE" w:rsidR="00BB2A9B" w:rsidRDefault="00BB2A9B">
                      <w:r>
                        <w:t>Graphical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706">
        <w:rPr>
          <w:noProof/>
        </w:rPr>
        <w:drawing>
          <wp:anchor distT="0" distB="0" distL="114300" distR="114300" simplePos="0" relativeHeight="251666432" behindDoc="1" locked="0" layoutInCell="1" allowOverlap="1" wp14:anchorId="50239781" wp14:editId="6B6155FC">
            <wp:simplePos x="0" y="0"/>
            <wp:positionH relativeFrom="margin">
              <wp:posOffset>1623060</wp:posOffset>
            </wp:positionH>
            <wp:positionV relativeFrom="paragraph">
              <wp:posOffset>3827780</wp:posOffset>
            </wp:positionV>
            <wp:extent cx="216154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321" y="21480"/>
                <wp:lineTo x="21321" y="0"/>
                <wp:lineTo x="0" y="0"/>
              </wp:wrapPolygon>
            </wp:wrapTight>
            <wp:docPr id="6" name="Picture 6" descr="A picture containing sky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d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706">
        <w:rPr>
          <w:noProof/>
        </w:rPr>
        <w:drawing>
          <wp:anchor distT="0" distB="0" distL="114300" distR="114300" simplePos="0" relativeHeight="251665408" behindDoc="1" locked="0" layoutInCell="1" allowOverlap="1" wp14:anchorId="10FFEA41" wp14:editId="5D9F50E5">
            <wp:simplePos x="0" y="0"/>
            <wp:positionH relativeFrom="page">
              <wp:posOffset>571500</wp:posOffset>
            </wp:positionH>
            <wp:positionV relativeFrom="paragraph">
              <wp:posOffset>3843020</wp:posOffset>
            </wp:positionV>
            <wp:extent cx="1927860" cy="2023110"/>
            <wp:effectExtent l="0" t="0" r="0" b="0"/>
            <wp:wrapTight wrapText="bothSides">
              <wp:wrapPolygon edited="0">
                <wp:start x="0" y="0"/>
                <wp:lineTo x="0" y="21356"/>
                <wp:lineTo x="21344" y="21356"/>
                <wp:lineTo x="213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format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7ED1" w:rsidSect="006F57FD"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27A8B" w14:textId="77777777" w:rsidR="00D67BCE" w:rsidRDefault="00D67BCE" w:rsidP="00785540">
      <w:pPr>
        <w:spacing w:before="0"/>
      </w:pPr>
      <w:r>
        <w:separator/>
      </w:r>
    </w:p>
  </w:endnote>
  <w:endnote w:type="continuationSeparator" w:id="0">
    <w:p w14:paraId="2DD121B8" w14:textId="77777777" w:rsidR="00D67BCE" w:rsidRDefault="00D67BCE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15F2E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BED4645" w14:textId="77777777" w:rsidR="00B336C5" w:rsidRDefault="00D67BCE">
    <w:pPr>
      <w:pStyle w:val="Footer"/>
    </w:pPr>
  </w:p>
  <w:p w14:paraId="08ADA7C0" w14:textId="77777777" w:rsidR="00B336C5" w:rsidRDefault="00D67B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4800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F5A0B" w14:textId="77777777" w:rsidR="00D67BCE" w:rsidRDefault="00D67BCE" w:rsidP="00785540">
      <w:pPr>
        <w:spacing w:before="0"/>
      </w:pPr>
      <w:r>
        <w:separator/>
      </w:r>
    </w:p>
  </w:footnote>
  <w:footnote w:type="continuationSeparator" w:id="0">
    <w:p w14:paraId="2DB3EBB0" w14:textId="77777777" w:rsidR="00D67BCE" w:rsidRDefault="00D67BCE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E474A"/>
    <w:multiLevelType w:val="multilevel"/>
    <w:tmpl w:val="3B10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F90CFA"/>
    <w:multiLevelType w:val="hybridMultilevel"/>
    <w:tmpl w:val="299EE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90565"/>
    <w:multiLevelType w:val="hybridMultilevel"/>
    <w:tmpl w:val="4F12F78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7"/>
  </w:num>
  <w:num w:numId="16">
    <w:abstractNumId w:val="25"/>
  </w:num>
  <w:num w:numId="17">
    <w:abstractNumId w:val="24"/>
  </w:num>
  <w:num w:numId="18">
    <w:abstractNumId w:val="19"/>
  </w:num>
  <w:num w:numId="19">
    <w:abstractNumId w:val="21"/>
  </w:num>
  <w:num w:numId="20">
    <w:abstractNumId w:val="10"/>
  </w:num>
  <w:num w:numId="21">
    <w:abstractNumId w:val="13"/>
  </w:num>
  <w:num w:numId="22">
    <w:abstractNumId w:val="11"/>
  </w:num>
  <w:num w:numId="23">
    <w:abstractNumId w:val="14"/>
  </w:num>
  <w:num w:numId="24">
    <w:abstractNumId w:val="26"/>
  </w:num>
  <w:num w:numId="25">
    <w:abstractNumId w:val="15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C4"/>
    <w:rsid w:val="00002592"/>
    <w:rsid w:val="00025CDA"/>
    <w:rsid w:val="00052786"/>
    <w:rsid w:val="00092324"/>
    <w:rsid w:val="00092665"/>
    <w:rsid w:val="0009418B"/>
    <w:rsid w:val="0009766B"/>
    <w:rsid w:val="000A45F2"/>
    <w:rsid w:val="000D4FD1"/>
    <w:rsid w:val="00130821"/>
    <w:rsid w:val="001D04EB"/>
    <w:rsid w:val="001D6D7A"/>
    <w:rsid w:val="001E0D94"/>
    <w:rsid w:val="001F239F"/>
    <w:rsid w:val="002178B2"/>
    <w:rsid w:val="002349C4"/>
    <w:rsid w:val="00241373"/>
    <w:rsid w:val="00293B83"/>
    <w:rsid w:val="002A1B9C"/>
    <w:rsid w:val="002F53EC"/>
    <w:rsid w:val="00313379"/>
    <w:rsid w:val="00321B05"/>
    <w:rsid w:val="00342A2A"/>
    <w:rsid w:val="00363D89"/>
    <w:rsid w:val="003762DA"/>
    <w:rsid w:val="003B38D9"/>
    <w:rsid w:val="003D2657"/>
    <w:rsid w:val="003D6E0B"/>
    <w:rsid w:val="00404138"/>
    <w:rsid w:val="00424625"/>
    <w:rsid w:val="00431386"/>
    <w:rsid w:val="0043488D"/>
    <w:rsid w:val="00455EE0"/>
    <w:rsid w:val="004A381A"/>
    <w:rsid w:val="00520108"/>
    <w:rsid w:val="005E6092"/>
    <w:rsid w:val="00600BA1"/>
    <w:rsid w:val="00621044"/>
    <w:rsid w:val="00632C5A"/>
    <w:rsid w:val="00697389"/>
    <w:rsid w:val="006A3CE7"/>
    <w:rsid w:val="00707019"/>
    <w:rsid w:val="00712A04"/>
    <w:rsid w:val="00725676"/>
    <w:rsid w:val="00752A64"/>
    <w:rsid w:val="007817C2"/>
    <w:rsid w:val="00785540"/>
    <w:rsid w:val="007940B5"/>
    <w:rsid w:val="007A0B2E"/>
    <w:rsid w:val="007B30C9"/>
    <w:rsid w:val="007D784D"/>
    <w:rsid w:val="007F7C8B"/>
    <w:rsid w:val="00800374"/>
    <w:rsid w:val="00851161"/>
    <w:rsid w:val="00890E5D"/>
    <w:rsid w:val="008B5F74"/>
    <w:rsid w:val="008B7B60"/>
    <w:rsid w:val="008F0E8C"/>
    <w:rsid w:val="00933B8F"/>
    <w:rsid w:val="00961213"/>
    <w:rsid w:val="009732D3"/>
    <w:rsid w:val="009B4166"/>
    <w:rsid w:val="009B5EDC"/>
    <w:rsid w:val="009B71B7"/>
    <w:rsid w:val="009C08A4"/>
    <w:rsid w:val="00A005EC"/>
    <w:rsid w:val="00A17ED1"/>
    <w:rsid w:val="00A40602"/>
    <w:rsid w:val="00AB4E32"/>
    <w:rsid w:val="00AC1849"/>
    <w:rsid w:val="00AD42F9"/>
    <w:rsid w:val="00AE5130"/>
    <w:rsid w:val="00B61420"/>
    <w:rsid w:val="00B70E03"/>
    <w:rsid w:val="00B96B3F"/>
    <w:rsid w:val="00BB2A9B"/>
    <w:rsid w:val="00BC0364"/>
    <w:rsid w:val="00C334F6"/>
    <w:rsid w:val="00C52706"/>
    <w:rsid w:val="00C67549"/>
    <w:rsid w:val="00C86A5E"/>
    <w:rsid w:val="00CC0433"/>
    <w:rsid w:val="00CD4A0F"/>
    <w:rsid w:val="00D10120"/>
    <w:rsid w:val="00D11B55"/>
    <w:rsid w:val="00D1581A"/>
    <w:rsid w:val="00D16235"/>
    <w:rsid w:val="00D67BCE"/>
    <w:rsid w:val="00D77CC8"/>
    <w:rsid w:val="00D85AAA"/>
    <w:rsid w:val="00D932A9"/>
    <w:rsid w:val="00DD4B6C"/>
    <w:rsid w:val="00E05653"/>
    <w:rsid w:val="00E15212"/>
    <w:rsid w:val="00E47B16"/>
    <w:rsid w:val="00E6039A"/>
    <w:rsid w:val="00E87284"/>
    <w:rsid w:val="00EA40D1"/>
    <w:rsid w:val="00EB38E6"/>
    <w:rsid w:val="00ED4390"/>
    <w:rsid w:val="00F424F4"/>
    <w:rsid w:val="00F91902"/>
    <w:rsid w:val="00FB39C5"/>
    <w:rsid w:val="00FC0E02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A1C7"/>
  <w15:chartTrackingRefBased/>
  <w15:docId w15:val="{7003CA40-045F-4821-AE0B-BAD93326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FB39C5"/>
    <w:pPr>
      <w:ind w:left="720"/>
      <w:contextualSpacing/>
    </w:pPr>
  </w:style>
  <w:style w:type="table" w:styleId="TableGrid">
    <w:name w:val="Table Grid"/>
    <w:basedOn w:val="TableNormal"/>
    <w:uiPriority w:val="39"/>
    <w:rsid w:val="00A17ED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7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DCD6F6F6C47A4A3513587B2FB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24BB2-B43A-4411-BD1F-21B3A36CFD47}"/>
      </w:docPartPr>
      <w:docPartBody>
        <w:p w:rsidR="008338FE" w:rsidRDefault="0067111B">
          <w:pPr>
            <w:pStyle w:val="45BDCD6F6F6C47A4A3513587B2FB7A1B"/>
          </w:pPr>
          <w:r w:rsidRPr="006F57FD">
            <w:t>To:</w:t>
          </w:r>
        </w:p>
      </w:docPartBody>
    </w:docPart>
    <w:docPart>
      <w:docPartPr>
        <w:name w:val="E8B132522B5040049C4E7259E2EE4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15631-CC00-4692-A82C-0A1B9A4ABBB1}"/>
      </w:docPartPr>
      <w:docPartBody>
        <w:p w:rsidR="008338FE" w:rsidRDefault="0067111B" w:rsidP="0067111B">
          <w:pPr>
            <w:pStyle w:val="E8B132522B5040049C4E7259E2EE4B73"/>
          </w:pPr>
          <w:r w:rsidRPr="006F57FD">
            <w:t>From:</w:t>
          </w:r>
        </w:p>
      </w:docPartBody>
    </w:docPart>
    <w:docPart>
      <w:docPartPr>
        <w:name w:val="7054FE53129A4A3BB5AE81F17A61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980A-90D3-4E6F-B7EF-D41B3523EF55}"/>
      </w:docPartPr>
      <w:docPartBody>
        <w:p w:rsidR="008338FE" w:rsidRDefault="0067111B" w:rsidP="0067111B">
          <w:pPr>
            <w:pStyle w:val="7054FE53129A4A3BB5AE81F17A61D730"/>
          </w:pPr>
          <w:r w:rsidRPr="006F57FD">
            <w:t>Date:</w:t>
          </w:r>
        </w:p>
      </w:docPartBody>
    </w:docPart>
    <w:docPart>
      <w:docPartPr>
        <w:name w:val="15143853895F4702A1F17F0CDA36D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995A-8EB8-4AAC-BE76-5935D8EE71F3}"/>
      </w:docPartPr>
      <w:docPartBody>
        <w:p w:rsidR="008338FE" w:rsidRDefault="0067111B" w:rsidP="0067111B">
          <w:pPr>
            <w:pStyle w:val="15143853895F4702A1F17F0CDA36DF3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1B"/>
    <w:rsid w:val="000038B8"/>
    <w:rsid w:val="003506F8"/>
    <w:rsid w:val="0045476D"/>
    <w:rsid w:val="005817B9"/>
    <w:rsid w:val="0067111B"/>
    <w:rsid w:val="006F1FF7"/>
    <w:rsid w:val="007D57DA"/>
    <w:rsid w:val="008338FE"/>
    <w:rsid w:val="00917527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30793A8EE74B86966F7336A95840F6">
    <w:name w:val="9830793A8EE74B86966F7336A95840F6"/>
  </w:style>
  <w:style w:type="paragraph" w:customStyle="1" w:styleId="B612508126D5453D98190EAAC8ABF15D">
    <w:name w:val="B612508126D5453D98190EAAC8ABF15D"/>
  </w:style>
  <w:style w:type="paragraph" w:customStyle="1" w:styleId="45BDCD6F6F6C47A4A3513587B2FB7A1B">
    <w:name w:val="45BDCD6F6F6C47A4A3513587B2FB7A1B"/>
  </w:style>
  <w:style w:type="paragraph" w:customStyle="1" w:styleId="FF7276BBDBE64EA59F2C7AF483DEE362">
    <w:name w:val="FF7276BBDBE64EA59F2C7AF483DEE362"/>
  </w:style>
  <w:style w:type="paragraph" w:customStyle="1" w:styleId="1217FC45B2F84C9EACAA9F143F092A80">
    <w:name w:val="1217FC45B2F84C9EACAA9F143F092A80"/>
  </w:style>
  <w:style w:type="paragraph" w:customStyle="1" w:styleId="9A3D0EB5D84E4F8A9406340C5EB833E4">
    <w:name w:val="9A3D0EB5D84E4F8A9406340C5EB833E4"/>
  </w:style>
  <w:style w:type="paragraph" w:customStyle="1" w:styleId="C14FD0AACBA84CCDBD2F9479D17DBF67">
    <w:name w:val="C14FD0AACBA84CCDBD2F9479D17DBF67"/>
  </w:style>
  <w:style w:type="paragraph" w:customStyle="1" w:styleId="8543397DC453438C9BF10FA463153CB8">
    <w:name w:val="8543397DC453438C9BF10FA463153CB8"/>
  </w:style>
  <w:style w:type="paragraph" w:customStyle="1" w:styleId="96FC547E880447AD9B4B225279E814FF">
    <w:name w:val="96FC547E880447AD9B4B225279E814FF"/>
  </w:style>
  <w:style w:type="paragraph" w:customStyle="1" w:styleId="028C288835A84F1D92C95BB725D562D2">
    <w:name w:val="028C288835A84F1D92C95BB725D562D2"/>
  </w:style>
  <w:style w:type="paragraph" w:customStyle="1" w:styleId="728A93593DF042A3945D9B5135CC79B2">
    <w:name w:val="728A93593DF042A3945D9B5135CC79B2"/>
  </w:style>
  <w:style w:type="paragraph" w:customStyle="1" w:styleId="7CD02FE2D1624C2E9185E57B16F32AB2">
    <w:name w:val="7CD02FE2D1624C2E9185E57B16F32AB2"/>
  </w:style>
  <w:style w:type="paragraph" w:customStyle="1" w:styleId="7CCB6A9F4EE142E99E540472ED6DB66C">
    <w:name w:val="7CCB6A9F4EE142E99E540472ED6DB66C"/>
  </w:style>
  <w:style w:type="paragraph" w:customStyle="1" w:styleId="0EB9774B6AF24D158CB92ADFA6DFB061">
    <w:name w:val="0EB9774B6AF24D158CB92ADFA6DFB061"/>
    <w:rsid w:val="0067111B"/>
  </w:style>
  <w:style w:type="paragraph" w:customStyle="1" w:styleId="2A6DFBB36B8F4D93A879B92DD8B825C1">
    <w:name w:val="2A6DFBB36B8F4D93A879B92DD8B825C1"/>
    <w:rsid w:val="0067111B"/>
  </w:style>
  <w:style w:type="paragraph" w:customStyle="1" w:styleId="58805BCAD0554426AE4F78B0518EF473">
    <w:name w:val="58805BCAD0554426AE4F78B0518EF473"/>
    <w:rsid w:val="0067111B"/>
  </w:style>
  <w:style w:type="paragraph" w:customStyle="1" w:styleId="545C2962788645F68131FA27D9E213DB">
    <w:name w:val="545C2962788645F68131FA27D9E213DB"/>
    <w:rsid w:val="0067111B"/>
  </w:style>
  <w:style w:type="paragraph" w:customStyle="1" w:styleId="3FAE0CFAFCC2415D8EA362F229D39F7B">
    <w:name w:val="3FAE0CFAFCC2415D8EA362F229D39F7B"/>
    <w:rsid w:val="0067111B"/>
  </w:style>
  <w:style w:type="paragraph" w:customStyle="1" w:styleId="07B44BCE19854790A9C1E2C4D25FB570">
    <w:name w:val="07B44BCE19854790A9C1E2C4D25FB570"/>
    <w:rsid w:val="0067111B"/>
  </w:style>
  <w:style w:type="paragraph" w:customStyle="1" w:styleId="E8B132522B5040049C4E7259E2EE4B73">
    <w:name w:val="E8B132522B5040049C4E7259E2EE4B73"/>
    <w:rsid w:val="0067111B"/>
  </w:style>
  <w:style w:type="paragraph" w:customStyle="1" w:styleId="7054FE53129A4A3BB5AE81F17A61D730">
    <w:name w:val="7054FE53129A4A3BB5AE81F17A61D730"/>
    <w:rsid w:val="0067111B"/>
  </w:style>
  <w:style w:type="paragraph" w:customStyle="1" w:styleId="15143853895F4702A1F17F0CDA36DF3E">
    <w:name w:val="15143853895F4702A1F17F0CDA36DF3E"/>
    <w:rsid w:val="00671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Aaron Gao</cp:lastModifiedBy>
  <cp:revision>2</cp:revision>
  <dcterms:created xsi:type="dcterms:W3CDTF">2019-07-30T19:05:00Z</dcterms:created>
  <dcterms:modified xsi:type="dcterms:W3CDTF">2019-07-30T19:05:00Z</dcterms:modified>
</cp:coreProperties>
</file>